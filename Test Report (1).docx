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C21622">
      <w:pPr>
        <w:pStyle w:val="Title"/>
        <w:jc w:val="center"/>
        <w:rPr>
          <w:sz w:val="48"/>
        </w:rPr>
      </w:pPr>
    </w:p>
    <w:p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10341E" w:rsidRDefault="00312DEC" w:rsidP="0010341E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hyperlink r:id="rId11" w:history="1">
        <w:r w:rsidR="0010341E" w:rsidRPr="0010341E">
          <w:rPr>
            <w:rStyle w:val="Hyperlink"/>
            <w:rFonts w:ascii="Verdana" w:hAnsi="Verdana"/>
          </w:rPr>
          <w:t>http://www.kedoo.ro</w:t>
        </w:r>
      </w:hyperlink>
    </w:p>
    <w:p w:rsidR="00245573" w:rsidRDefault="005E36C1" w:rsidP="0010341E">
      <w:pPr>
        <w:pStyle w:val="Body"/>
        <w:tabs>
          <w:tab w:val="right" w:pos="1418"/>
          <w:tab w:val="left" w:pos="1474"/>
        </w:tabs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10341E">
        <w:rPr>
          <w:color w:val="auto"/>
          <w:lang w:val="fr-FR"/>
        </w:rPr>
        <w:t>19.06.2023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10341E">
              <w:rPr>
                <w:b/>
                <w:color w:val="auto"/>
              </w:rPr>
              <w:t>clothing</w:t>
            </w:r>
            <w:r w:rsidR="00510711" w:rsidRPr="003C49E7">
              <w:rPr>
                <w:b/>
                <w:color w:val="auto"/>
              </w:rPr>
              <w:t xml:space="preserve"> </w:t>
            </w:r>
            <w:r w:rsidR="00192B87" w:rsidRPr="003C49E7">
              <w:rPr>
                <w:b/>
                <w:color w:val="auto"/>
              </w:rPr>
              <w:t>retailer,</w:t>
            </w:r>
            <w:r w:rsidR="00510711" w:rsidRPr="003C49E7">
              <w:rPr>
                <w:b/>
                <w:color w:val="auto"/>
              </w:rPr>
              <w:t xml:space="preserve"> with international delivery</w:t>
            </w:r>
          </w:p>
        </w:tc>
        <w:tc>
          <w:tcPr>
            <w:tcW w:w="189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</w:t>
            </w:r>
            <w:r w:rsidR="0010341E">
              <w:rPr>
                <w:b/>
                <w:color w:val="auto"/>
              </w:rPr>
              <w:t>23</w:t>
            </w:r>
            <w:r w:rsidRPr="003C49E7">
              <w:rPr>
                <w:b/>
                <w:color w:val="auto"/>
              </w:rPr>
              <w:t>.</w:t>
            </w:r>
            <w:r w:rsidR="0010341E">
              <w:rPr>
                <w:b/>
                <w:color w:val="auto"/>
              </w:rPr>
              <w:t>01</w:t>
            </w:r>
            <w:r w:rsidRPr="003C49E7">
              <w:rPr>
                <w:b/>
                <w:color w:val="auto"/>
              </w:rPr>
              <w:t>.</w:t>
            </w:r>
            <w:r w:rsidR="0010341E">
              <w:rPr>
                <w:b/>
                <w:color w:val="auto"/>
              </w:rPr>
              <w:t>06</w:t>
            </w:r>
            <w:r w:rsidRPr="003C49E7">
              <w:rPr>
                <w:b/>
                <w:color w:val="auto"/>
              </w:rPr>
              <w:t xml:space="preserve"> – 20</w:t>
            </w:r>
            <w:r w:rsidR="0010341E">
              <w:rPr>
                <w:b/>
                <w:color w:val="auto"/>
              </w:rPr>
              <w:t>23</w:t>
            </w:r>
            <w:r w:rsidRPr="003C49E7">
              <w:rPr>
                <w:b/>
                <w:color w:val="auto"/>
              </w:rPr>
              <w:t>.1</w:t>
            </w:r>
            <w:r w:rsidR="0010341E">
              <w:rPr>
                <w:b/>
                <w:color w:val="auto"/>
              </w:rPr>
              <w:t>9</w:t>
            </w:r>
            <w:r w:rsidRPr="003C49E7">
              <w:rPr>
                <w:b/>
                <w:color w:val="auto"/>
              </w:rPr>
              <w:t>.</w:t>
            </w:r>
            <w:r w:rsidR="0010341E">
              <w:rPr>
                <w:b/>
                <w:color w:val="auto"/>
              </w:rPr>
              <w:t>06</w:t>
            </w:r>
          </w:p>
        </w:tc>
        <w:tc>
          <w:tcPr>
            <w:tcW w:w="207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02.11.2016</w:t>
            </w:r>
          </w:p>
        </w:tc>
      </w:tr>
      <w:tr w:rsidR="00510711" w:rsidRPr="00931529" w:rsidTr="00500036">
        <w:trPr>
          <w:trHeight w:val="604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 main tabs</w:t>
            </w:r>
          </w:p>
        </w:tc>
        <w:tc>
          <w:tcPr>
            <w:tcW w:w="189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189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Shopping cart 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165714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r w:rsidRPr="00192B87">
              <w:rPr>
                <w:color w:val="404040" w:themeColor="text1" w:themeTint="BF"/>
              </w:rPr>
              <w:t xml:space="preserve"> Version </w:t>
            </w:r>
            <w:r w:rsidR="0010341E">
              <w:rPr>
                <w:color w:val="404040" w:themeColor="text1" w:themeTint="BF"/>
              </w:rPr>
              <w:t>10</w:t>
            </w:r>
            <w:r w:rsidRPr="00192B87">
              <w:rPr>
                <w:color w:val="404040" w:themeColor="text1" w:themeTint="BF"/>
              </w:rPr>
              <w:t xml:space="preserve"> Pro</w:t>
            </w:r>
            <w:r w:rsidR="0054572A">
              <w:rPr>
                <w:color w:val="404040" w:themeColor="text1" w:themeTint="BF"/>
              </w:rPr>
              <w:t xml:space="preserve"> 64 bit</w:t>
            </w:r>
          </w:p>
          <w:p w:rsidR="0054572A" w:rsidRDefault="0054572A" w:rsidP="0054572A">
            <w:pPr>
              <w:pStyle w:val="Body"/>
            </w:pPr>
            <w:r>
              <w:t>IOS: v.16.5</w:t>
            </w:r>
          </w:p>
          <w:p w:rsidR="0054572A" w:rsidRPr="0054572A" w:rsidRDefault="0054572A" w:rsidP="0054572A">
            <w:pPr>
              <w:pStyle w:val="Body"/>
            </w:pPr>
            <w:proofErr w:type="spellStart"/>
            <w:r>
              <w:t>IpadIOS</w:t>
            </w:r>
            <w:proofErr w:type="spellEnd"/>
            <w:r>
              <w:t>: v.15.7</w:t>
            </w:r>
          </w:p>
          <w:p w:rsidR="0054572A" w:rsidRPr="0054572A" w:rsidRDefault="0054572A" w:rsidP="0054572A">
            <w:pPr>
              <w:pStyle w:val="Body"/>
            </w:pP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54572A">
              <w:rPr>
                <w:color w:val="404040" w:themeColor="text1" w:themeTint="BF"/>
              </w:rPr>
              <w:t>, Mozilla Firefox, Safari, Opera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CA72D7">
        <w:trPr>
          <w:trHeight w:val="500"/>
        </w:trPr>
        <w:tc>
          <w:tcPr>
            <w:tcW w:w="2552" w:type="dxa"/>
          </w:tcPr>
          <w:p w:rsidR="007C688E" w:rsidRPr="00931529" w:rsidRDefault="0010341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</w:t>
            </w:r>
            <w:r w:rsidR="000C7CA2">
              <w:rPr>
                <w:sz w:val="18"/>
                <w:szCs w:val="18"/>
              </w:rPr>
              <w:t xml:space="preserve"> Tester</w:t>
            </w:r>
          </w:p>
        </w:tc>
        <w:tc>
          <w:tcPr>
            <w:tcW w:w="2551" w:type="dxa"/>
          </w:tcPr>
          <w:p w:rsidR="007C688E" w:rsidRPr="00931529" w:rsidRDefault="0010341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Daciu Paul-Daniel</w:t>
            </w:r>
          </w:p>
        </w:tc>
        <w:tc>
          <w:tcPr>
            <w:tcW w:w="4253" w:type="dxa"/>
          </w:tcPr>
          <w:p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62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2"/>
        <w:gridCol w:w="976"/>
        <w:gridCol w:w="781"/>
        <w:gridCol w:w="925"/>
        <w:gridCol w:w="1018"/>
        <w:gridCol w:w="647"/>
        <w:gridCol w:w="1644"/>
      </w:tblGrid>
      <w:tr w:rsidR="0054572A" w:rsidRPr="00931529" w:rsidTr="00524A8C">
        <w:trPr>
          <w:trHeight w:val="243"/>
          <w:tblHeader/>
        </w:trPr>
        <w:tc>
          <w:tcPr>
            <w:tcW w:w="3632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781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:rsidTr="00524A8C">
        <w:trPr>
          <w:trHeight w:val="177"/>
        </w:trPr>
        <w:tc>
          <w:tcPr>
            <w:tcW w:w="3632" w:type="dxa"/>
          </w:tcPr>
          <w:p w:rsidR="00FD74FF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Search</w:t>
            </w:r>
            <w:r w:rsidR="00A65666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976" w:type="dxa"/>
          </w:tcPr>
          <w:p w:rsidR="00FD74FF" w:rsidRPr="003C49E7" w:rsidRDefault="002B615E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81" w:type="dxa"/>
            <w:vAlign w:val="bottom"/>
          </w:tcPr>
          <w:p w:rsidR="00FD74FF" w:rsidRPr="007C02A9" w:rsidRDefault="002B615E" w:rsidP="009D7A3C">
            <w:pPr>
              <w:pStyle w:val="InfoParagraph1"/>
            </w:pPr>
            <w:r>
              <w:t>13</w:t>
            </w:r>
          </w:p>
        </w:tc>
        <w:tc>
          <w:tcPr>
            <w:tcW w:w="925" w:type="dxa"/>
          </w:tcPr>
          <w:p w:rsidR="00FD74FF" w:rsidRPr="003C49E7" w:rsidRDefault="00082DD2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8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4" w:type="dxa"/>
          </w:tcPr>
          <w:p w:rsidR="00FD74FF" w:rsidRPr="007C02A9" w:rsidRDefault="00000000" w:rsidP="00AA2D61">
            <w:pPr>
              <w:rPr>
                <w:sz w:val="18"/>
                <w:szCs w:val="18"/>
              </w:rPr>
            </w:pPr>
            <w:hyperlink r:id="rId12" w:history="1">
              <w:r w:rsidR="00082DD2" w:rsidRPr="00082DD2">
                <w:rPr>
                  <w:rStyle w:val="Hyperlink"/>
                  <w:rFonts w:ascii="Verdana" w:hAnsi="Verdana"/>
                  <w:sz w:val="18"/>
                  <w:szCs w:val="18"/>
                </w:rPr>
                <w:t>0052120</w:t>
              </w:r>
            </w:hyperlink>
          </w:p>
        </w:tc>
      </w:tr>
      <w:tr w:rsidR="002835C1" w:rsidRPr="00931529" w:rsidTr="00524A8C">
        <w:trPr>
          <w:trHeight w:val="177"/>
        </w:trPr>
        <w:tc>
          <w:tcPr>
            <w:tcW w:w="3632" w:type="dxa"/>
          </w:tcPr>
          <w:p w:rsidR="002835C1" w:rsidRPr="003C49E7" w:rsidRDefault="0010341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  <w:r w:rsidR="00A65666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976" w:type="dxa"/>
          </w:tcPr>
          <w:p w:rsidR="002835C1" w:rsidRPr="003C49E7" w:rsidRDefault="0010341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81" w:type="dxa"/>
          </w:tcPr>
          <w:p w:rsidR="002835C1" w:rsidRPr="007C02A9" w:rsidRDefault="0010341E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11</w:t>
            </w:r>
          </w:p>
        </w:tc>
        <w:tc>
          <w:tcPr>
            <w:tcW w:w="925" w:type="dxa"/>
          </w:tcPr>
          <w:p w:rsidR="002835C1" w:rsidRPr="007C02A9" w:rsidRDefault="00A65666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018" w:type="dxa"/>
          </w:tcPr>
          <w:p w:rsidR="002835C1" w:rsidRPr="003C49E7" w:rsidRDefault="00A6566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4" w:type="dxa"/>
          </w:tcPr>
          <w:p w:rsidR="002835C1" w:rsidRPr="007C02A9" w:rsidRDefault="00000000" w:rsidP="00AA2D61">
            <w:pPr>
              <w:rPr>
                <w:sz w:val="18"/>
                <w:szCs w:val="18"/>
              </w:rPr>
            </w:pPr>
            <w:hyperlink r:id="rId13" w:history="1">
              <w:r w:rsidR="00F0309C" w:rsidRPr="00F0309C">
                <w:rPr>
                  <w:rStyle w:val="Hyperlink"/>
                  <w:rFonts w:ascii="Verdana" w:hAnsi="Verdana"/>
                  <w:sz w:val="18"/>
                  <w:szCs w:val="18"/>
                </w:rPr>
                <w:t>0051721</w:t>
              </w:r>
            </w:hyperlink>
          </w:p>
        </w:tc>
      </w:tr>
      <w:tr w:rsidR="002835C1" w:rsidRPr="00931529" w:rsidTr="00524A8C">
        <w:trPr>
          <w:trHeight w:val="124"/>
        </w:trPr>
        <w:tc>
          <w:tcPr>
            <w:tcW w:w="3632" w:type="dxa"/>
          </w:tcPr>
          <w:p w:rsidR="002835C1" w:rsidRPr="003C49E7" w:rsidRDefault="007C02A9" w:rsidP="0097448D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Shopping Cart</w:t>
            </w:r>
            <w:r w:rsidR="0010341E">
              <w:rPr>
                <w:sz w:val="18"/>
                <w:szCs w:val="18"/>
              </w:rPr>
              <w:t xml:space="preserve"> &amp; Checkout page</w:t>
            </w:r>
          </w:p>
        </w:tc>
        <w:tc>
          <w:tcPr>
            <w:tcW w:w="976" w:type="dxa"/>
          </w:tcPr>
          <w:p w:rsidR="002835C1" w:rsidRPr="003C49E7" w:rsidRDefault="0010341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54572A"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</w:tcPr>
          <w:p w:rsidR="002835C1" w:rsidRPr="007C02A9" w:rsidRDefault="0010341E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54572A">
              <w:rPr>
                <w:szCs w:val="18"/>
              </w:rPr>
              <w:t>3</w:t>
            </w:r>
          </w:p>
        </w:tc>
        <w:tc>
          <w:tcPr>
            <w:tcW w:w="925" w:type="dxa"/>
          </w:tcPr>
          <w:p w:rsidR="002835C1" w:rsidRPr="007C02A9" w:rsidRDefault="0010341E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018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4" w:type="dxa"/>
          </w:tcPr>
          <w:p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9D7A3C" w:rsidRPr="00931529" w:rsidTr="00524A8C">
        <w:trPr>
          <w:trHeight w:val="720"/>
        </w:trPr>
        <w:tc>
          <w:tcPr>
            <w:tcW w:w="3632" w:type="dxa"/>
          </w:tcPr>
          <w:p w:rsidR="0033019B" w:rsidRPr="003C49E7" w:rsidRDefault="00A6566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page</w:t>
            </w:r>
          </w:p>
        </w:tc>
        <w:tc>
          <w:tcPr>
            <w:tcW w:w="976" w:type="dxa"/>
          </w:tcPr>
          <w:p w:rsidR="009D7A3C" w:rsidRPr="003C49E7" w:rsidRDefault="00A6566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81" w:type="dxa"/>
          </w:tcPr>
          <w:p w:rsidR="009D7A3C" w:rsidRPr="007C02A9" w:rsidRDefault="00A6566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16</w:t>
            </w:r>
          </w:p>
        </w:tc>
        <w:tc>
          <w:tcPr>
            <w:tcW w:w="925" w:type="dxa"/>
          </w:tcPr>
          <w:p w:rsidR="009D7A3C" w:rsidRPr="007C02A9" w:rsidRDefault="00A65666" w:rsidP="00AA2D61">
            <w:pPr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18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644" w:type="dxa"/>
          </w:tcPr>
          <w:p w:rsidR="009D7A3C" w:rsidRPr="00A65666" w:rsidRDefault="00000000" w:rsidP="00AA2D61">
            <w:pPr>
              <w:rPr>
                <w:sz w:val="16"/>
                <w:szCs w:val="16"/>
              </w:rPr>
            </w:pPr>
            <w:hyperlink r:id="rId14" w:history="1">
              <w:r w:rsidR="00F0309C" w:rsidRPr="00F0309C">
                <w:rPr>
                  <w:rStyle w:val="Hyperlink"/>
                  <w:rFonts w:ascii="Verdana" w:hAnsi="Verdana"/>
                  <w:sz w:val="16"/>
                  <w:szCs w:val="16"/>
                </w:rPr>
                <w:t>0051926</w:t>
              </w:r>
            </w:hyperlink>
          </w:p>
          <w:p w:rsidR="00A65666" w:rsidRDefault="00000000" w:rsidP="00AA2D61">
            <w:pPr>
              <w:rPr>
                <w:rStyle w:val="Hyperlink"/>
                <w:rFonts w:ascii="Verdana" w:hAnsi="Verdana"/>
                <w:sz w:val="16"/>
                <w:szCs w:val="16"/>
              </w:rPr>
            </w:pPr>
            <w:hyperlink r:id="rId15" w:anchor=":~:text=Last%20Update-,0051923,-Final%20Project%20(Nat" w:history="1">
              <w:r w:rsidR="00A65666" w:rsidRPr="00A65666">
                <w:rPr>
                  <w:rStyle w:val="Hyperlink"/>
                  <w:rFonts w:ascii="Verdana" w:hAnsi="Verdana"/>
                  <w:sz w:val="16"/>
                  <w:szCs w:val="16"/>
                </w:rPr>
                <w:t>0051923</w:t>
              </w:r>
            </w:hyperlink>
          </w:p>
          <w:p w:rsidR="00F0309C" w:rsidRPr="00A65666" w:rsidRDefault="00000000" w:rsidP="00AA2D61">
            <w:pPr>
              <w:rPr>
                <w:sz w:val="16"/>
                <w:szCs w:val="16"/>
              </w:rPr>
            </w:pPr>
            <w:hyperlink r:id="rId16" w:history="1">
              <w:r w:rsidR="00F0309C" w:rsidRPr="00F0309C">
                <w:rPr>
                  <w:rStyle w:val="Hyperlink"/>
                  <w:rFonts w:ascii="Verdana" w:hAnsi="Verdana"/>
                  <w:sz w:val="16"/>
                  <w:szCs w:val="16"/>
                </w:rPr>
                <w:t>0051908</w:t>
              </w:r>
            </w:hyperlink>
          </w:p>
        </w:tc>
      </w:tr>
      <w:tr w:rsidR="0054572A" w:rsidRPr="00931529" w:rsidTr="00524A8C">
        <w:trPr>
          <w:trHeight w:val="720"/>
        </w:trPr>
        <w:tc>
          <w:tcPr>
            <w:tcW w:w="3632" w:type="dxa"/>
          </w:tcPr>
          <w:p w:rsidR="0054572A" w:rsidRDefault="0054572A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</w:t>
            </w:r>
          </w:p>
        </w:tc>
        <w:tc>
          <w:tcPr>
            <w:tcW w:w="976" w:type="dxa"/>
          </w:tcPr>
          <w:p w:rsidR="0054572A" w:rsidRDefault="0054572A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</w:tcPr>
          <w:p w:rsidR="0054572A" w:rsidRDefault="0054572A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925" w:type="dxa"/>
          </w:tcPr>
          <w:p w:rsidR="0054572A" w:rsidRDefault="0054572A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8" w:type="dxa"/>
          </w:tcPr>
          <w:p w:rsidR="0054572A" w:rsidRPr="003C49E7" w:rsidRDefault="0054572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:rsidR="0054572A" w:rsidRPr="003C49E7" w:rsidRDefault="0054572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44" w:type="dxa"/>
          </w:tcPr>
          <w:p w:rsidR="0054572A" w:rsidRDefault="0054572A" w:rsidP="00AA2D61"/>
        </w:tc>
      </w:tr>
      <w:tr w:rsidR="0007315D" w:rsidRPr="00931529" w:rsidTr="00524A8C">
        <w:trPr>
          <w:trHeight w:val="177"/>
        </w:trPr>
        <w:tc>
          <w:tcPr>
            <w:tcW w:w="3632" w:type="dxa"/>
          </w:tcPr>
          <w:p w:rsidR="0007315D" w:rsidRPr="00666B9A" w:rsidRDefault="0007315D" w:rsidP="00753949">
            <w:pPr>
              <w:pStyle w:val="Body"/>
              <w:rPr>
                <w:b/>
                <w:sz w:val="22"/>
                <w:szCs w:val="22"/>
              </w:rPr>
            </w:pPr>
          </w:p>
          <w:p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976" w:type="dxa"/>
          </w:tcPr>
          <w:p w:rsidR="0007315D" w:rsidRPr="00B86D5D" w:rsidRDefault="002B615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71</w:t>
            </w:r>
          </w:p>
        </w:tc>
        <w:tc>
          <w:tcPr>
            <w:tcW w:w="781" w:type="dxa"/>
          </w:tcPr>
          <w:p w:rsidR="0007315D" w:rsidRPr="00B86D5D" w:rsidRDefault="002B615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  <w:tc>
          <w:tcPr>
            <w:tcW w:w="925" w:type="dxa"/>
          </w:tcPr>
          <w:p w:rsidR="0007315D" w:rsidRPr="00B86D5D" w:rsidRDefault="00082DD2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4</w:t>
            </w:r>
          </w:p>
        </w:tc>
        <w:tc>
          <w:tcPr>
            <w:tcW w:w="1018" w:type="dxa"/>
          </w:tcPr>
          <w:p w:rsidR="0007315D" w:rsidRPr="00B86D5D" w:rsidRDefault="00F0309C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</w:t>
            </w:r>
          </w:p>
        </w:tc>
        <w:tc>
          <w:tcPr>
            <w:tcW w:w="647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644" w:type="dxa"/>
          </w:tcPr>
          <w:p w:rsidR="0007315D" w:rsidRPr="00B86D5D" w:rsidRDefault="00082DD2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5</w:t>
            </w:r>
          </w:p>
        </w:tc>
      </w:tr>
      <w:tr w:rsidR="00524A8C" w:rsidRPr="00931529" w:rsidTr="00524A8C">
        <w:trPr>
          <w:trHeight w:val="177"/>
        </w:trPr>
        <w:tc>
          <w:tcPr>
            <w:tcW w:w="3632" w:type="dxa"/>
          </w:tcPr>
          <w:p w:rsidR="00524A8C" w:rsidRPr="00666B9A" w:rsidRDefault="00524A8C" w:rsidP="00753949">
            <w:pPr>
              <w:pStyle w:val="Body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976" w:type="dxa"/>
          </w:tcPr>
          <w:p w:rsidR="00524A8C" w:rsidRDefault="00524A8C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100%</w:t>
            </w:r>
          </w:p>
        </w:tc>
        <w:tc>
          <w:tcPr>
            <w:tcW w:w="781" w:type="dxa"/>
          </w:tcPr>
          <w:p w:rsidR="00524A8C" w:rsidRDefault="00524A8C" w:rsidP="00753949">
            <w:pPr>
              <w:pStyle w:val="InfoParagraph1"/>
              <w:rPr>
                <w:b/>
                <w:sz w:val="22"/>
              </w:rPr>
            </w:pPr>
          </w:p>
        </w:tc>
        <w:tc>
          <w:tcPr>
            <w:tcW w:w="925" w:type="dxa"/>
          </w:tcPr>
          <w:p w:rsidR="00524A8C" w:rsidRDefault="00524A8C" w:rsidP="00753949">
            <w:pPr>
              <w:pStyle w:val="InfoParagraph1"/>
              <w:rPr>
                <w:b/>
                <w:color w:val="FF0000"/>
                <w:sz w:val="22"/>
              </w:rPr>
            </w:pPr>
          </w:p>
        </w:tc>
        <w:tc>
          <w:tcPr>
            <w:tcW w:w="1018" w:type="dxa"/>
          </w:tcPr>
          <w:p w:rsidR="00524A8C" w:rsidRDefault="00524A8C" w:rsidP="00753949">
            <w:pPr>
              <w:pStyle w:val="InfoParagraph1"/>
              <w:rPr>
                <w:b/>
                <w:color w:val="auto"/>
                <w:sz w:val="22"/>
              </w:rPr>
            </w:pPr>
          </w:p>
        </w:tc>
        <w:tc>
          <w:tcPr>
            <w:tcW w:w="647" w:type="dxa"/>
          </w:tcPr>
          <w:p w:rsidR="00524A8C" w:rsidRPr="00B86D5D" w:rsidRDefault="00524A8C" w:rsidP="00753949">
            <w:pPr>
              <w:pStyle w:val="InfoParagraph1"/>
              <w:rPr>
                <w:b/>
                <w:color w:val="auto"/>
                <w:sz w:val="22"/>
              </w:rPr>
            </w:pPr>
          </w:p>
        </w:tc>
        <w:tc>
          <w:tcPr>
            <w:tcW w:w="1644" w:type="dxa"/>
          </w:tcPr>
          <w:p w:rsidR="00524A8C" w:rsidRDefault="00524A8C" w:rsidP="00753949">
            <w:pPr>
              <w:pStyle w:val="InfoParagraph1"/>
              <w:rPr>
                <w:b/>
                <w:color w:val="auto"/>
                <w:sz w:val="22"/>
              </w:rPr>
            </w:pPr>
          </w:p>
        </w:tc>
      </w:tr>
    </w:tbl>
    <w:p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</w:tbl>
    <w:p w:rsidR="002F4ED6" w:rsidRDefault="002F4ED6">
      <w:pPr>
        <w:spacing w:before="0" w:line="260" w:lineRule="exact"/>
      </w:pPr>
    </w:p>
    <w:p w:rsidR="002F4ED6" w:rsidRDefault="002F4ED6">
      <w:pPr>
        <w:spacing w:before="0" w:line="260" w:lineRule="exact"/>
      </w:pPr>
    </w:p>
    <w:p w:rsidR="002F4ED6" w:rsidRDefault="002F4ED6">
      <w:pPr>
        <w:spacing w:before="0" w:line="260" w:lineRule="exact"/>
      </w:pPr>
      <w:r>
        <w:t>Main page:</w:t>
      </w:r>
      <w:r>
        <w:tab/>
      </w:r>
      <w:r>
        <w:tab/>
      </w:r>
      <w:r>
        <w:tab/>
      </w:r>
      <w:r>
        <w:tab/>
      </w:r>
      <w:r>
        <w:tab/>
      </w:r>
      <w:hyperlink r:id="rId17" w:history="1">
        <w:r w:rsidRPr="002F4ED6">
          <w:rPr>
            <w:rStyle w:val="Hyperlink"/>
            <w:rFonts w:ascii="Verdana" w:hAnsi="Verdana"/>
          </w:rPr>
          <w:t>0052120</w:t>
        </w:r>
      </w:hyperlink>
      <w:r>
        <w:t>,</w:t>
      </w:r>
      <w:hyperlink r:id="rId18" w:history="1">
        <w:r w:rsidRPr="002F4ED6">
          <w:rPr>
            <w:rStyle w:val="Hyperlink"/>
            <w:rFonts w:ascii="Verdana" w:hAnsi="Verdana"/>
          </w:rPr>
          <w:t>0052182</w:t>
        </w:r>
      </w:hyperlink>
      <w:r>
        <w:t>,</w:t>
      </w:r>
      <w:hyperlink r:id="rId19" w:history="1">
        <w:r w:rsidRPr="002F4ED6">
          <w:rPr>
            <w:rStyle w:val="Hyperlink"/>
            <w:rFonts w:ascii="Verdana" w:hAnsi="Verdana"/>
          </w:rPr>
          <w:t>0052181</w:t>
        </w:r>
      </w:hyperlink>
    </w:p>
    <w:p w:rsidR="002F4ED6" w:rsidRDefault="002F4ED6">
      <w:pPr>
        <w:spacing w:before="0" w:line="260" w:lineRule="exact"/>
      </w:pPr>
    </w:p>
    <w:p w:rsidR="002F4ED6" w:rsidRDefault="002F4ED6">
      <w:pPr>
        <w:spacing w:before="0" w:line="260" w:lineRule="exact"/>
      </w:pPr>
      <w:r>
        <w:t>Login: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20" w:history="1">
        <w:r w:rsidRPr="002F4ED6">
          <w:rPr>
            <w:rStyle w:val="Hyperlink"/>
            <w:rFonts w:ascii="Verdana" w:hAnsi="Verdana"/>
          </w:rPr>
          <w:t>0051721</w:t>
        </w:r>
      </w:hyperlink>
    </w:p>
    <w:p w:rsidR="002F4ED6" w:rsidRDefault="002F4ED6">
      <w:pPr>
        <w:spacing w:before="0" w:line="260" w:lineRule="exact"/>
      </w:pPr>
    </w:p>
    <w:p w:rsidR="002F4ED6" w:rsidRDefault="002F4ED6">
      <w:pPr>
        <w:spacing w:before="0" w:line="260" w:lineRule="exact"/>
      </w:pPr>
      <w:r>
        <w:t>Register:</w:t>
      </w:r>
      <w:r>
        <w:tab/>
      </w:r>
      <w:r>
        <w:tab/>
      </w:r>
      <w:r>
        <w:tab/>
      </w:r>
      <w:r>
        <w:tab/>
      </w:r>
      <w:r>
        <w:tab/>
      </w:r>
      <w:hyperlink r:id="rId21" w:history="1">
        <w:r w:rsidRPr="002F4ED6">
          <w:rPr>
            <w:rStyle w:val="Hyperlink"/>
            <w:rFonts w:ascii="Verdana" w:hAnsi="Verdana"/>
          </w:rPr>
          <w:t>0051924</w:t>
        </w:r>
      </w:hyperlink>
    </w:p>
    <w:p w:rsidR="000D3BFB" w:rsidRPr="002F4ED6" w:rsidRDefault="000D3BFB">
      <w:pPr>
        <w:spacing w:before="0" w:line="260" w:lineRule="exact"/>
      </w:pPr>
      <w:r>
        <w:br w:type="page"/>
      </w:r>
      <w:r w:rsidR="002F4ED6">
        <w:lastRenderedPageBreak/>
        <w:tab/>
      </w:r>
    </w:p>
    <w:p w:rsidR="00C82863" w:rsidRDefault="0074151C" w:rsidP="00822D78">
      <w:pPr>
        <w:pStyle w:val="Heading1"/>
      </w:pPr>
      <w:bookmarkStart w:id="11" w:name="_Toc465718309"/>
      <w:r>
        <w:t>Defects</w:t>
      </w:r>
      <w:bookmarkEnd w:id="11"/>
    </w:p>
    <w:p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666B9A">
        <w:trPr>
          <w:trHeight w:val="500"/>
        </w:trPr>
        <w:tc>
          <w:tcPr>
            <w:tcW w:w="1530" w:type="dxa"/>
          </w:tcPr>
          <w:p w:rsidR="00C978E4" w:rsidRPr="000479A0" w:rsidRDefault="00000000" w:rsidP="00F148FA">
            <w:pPr>
              <w:rPr>
                <w:sz w:val="18"/>
                <w:szCs w:val="18"/>
              </w:rPr>
            </w:pPr>
            <w:hyperlink r:id="rId22" w:history="1">
              <w:r w:rsidR="009E696C" w:rsidRPr="009E696C">
                <w:rPr>
                  <w:rStyle w:val="Hyperlink"/>
                  <w:rFonts w:ascii="Verdana" w:hAnsi="Verdana"/>
                  <w:sz w:val="18"/>
                  <w:szCs w:val="18"/>
                </w:rPr>
                <w:t>0051908</w:t>
              </w:r>
            </w:hyperlink>
          </w:p>
        </w:tc>
        <w:tc>
          <w:tcPr>
            <w:tcW w:w="6390" w:type="dxa"/>
            <w:vAlign w:val="bottom"/>
          </w:tcPr>
          <w:p w:rsidR="00C978E4" w:rsidRPr="000479A0" w:rsidRDefault="009E696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</w:t>
            </w:r>
            <w:proofErr w:type="spellStart"/>
            <w:r>
              <w:rPr>
                <w:sz w:val="18"/>
                <w:szCs w:val="18"/>
              </w:rPr>
              <w:t>user:Account</w:t>
            </w:r>
            <w:proofErr w:type="spellEnd"/>
            <w:r>
              <w:rPr>
                <w:sz w:val="18"/>
                <w:szCs w:val="18"/>
              </w:rPr>
              <w:t xml:space="preserve"> it’s created without reading terms and conditions</w:t>
            </w:r>
          </w:p>
        </w:tc>
        <w:tc>
          <w:tcPr>
            <w:tcW w:w="1436" w:type="dxa"/>
          </w:tcPr>
          <w:p w:rsidR="00C978E4" w:rsidRPr="00CE07AA" w:rsidRDefault="00A355DF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978E4" w:rsidRPr="00931529" w:rsidTr="00666B9A">
        <w:trPr>
          <w:trHeight w:val="500"/>
        </w:trPr>
        <w:tc>
          <w:tcPr>
            <w:tcW w:w="1530" w:type="dxa"/>
          </w:tcPr>
          <w:p w:rsidR="00C978E4" w:rsidRPr="000479A0" w:rsidRDefault="00000000" w:rsidP="00F148FA">
            <w:pPr>
              <w:rPr>
                <w:sz w:val="18"/>
                <w:szCs w:val="18"/>
              </w:rPr>
            </w:pPr>
            <w:hyperlink r:id="rId23" w:history="1">
              <w:r w:rsidR="009E696C" w:rsidRPr="009E696C">
                <w:rPr>
                  <w:rStyle w:val="Hyperlink"/>
                  <w:rFonts w:ascii="Verdana" w:hAnsi="Verdana"/>
                  <w:sz w:val="18"/>
                  <w:szCs w:val="18"/>
                </w:rPr>
                <w:t>0051923</w:t>
              </w:r>
            </w:hyperlink>
          </w:p>
        </w:tc>
        <w:tc>
          <w:tcPr>
            <w:tcW w:w="6390" w:type="dxa"/>
            <w:vAlign w:val="bottom"/>
          </w:tcPr>
          <w:p w:rsidR="00C978E4" w:rsidRPr="000479A0" w:rsidRDefault="009E696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</w:t>
            </w:r>
            <w:proofErr w:type="spellStart"/>
            <w:r>
              <w:rPr>
                <w:sz w:val="18"/>
                <w:szCs w:val="18"/>
              </w:rPr>
              <w:t>user:Register</w:t>
            </w:r>
            <w:proofErr w:type="spellEnd"/>
            <w:r>
              <w:rPr>
                <w:sz w:val="18"/>
                <w:szCs w:val="18"/>
              </w:rPr>
              <w:t xml:space="preserve"> it’s done with an invalid phone number</w:t>
            </w:r>
          </w:p>
        </w:tc>
        <w:tc>
          <w:tcPr>
            <w:tcW w:w="1436" w:type="dxa"/>
          </w:tcPr>
          <w:p w:rsidR="00C978E4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4" w:history="1">
              <w:r w:rsidR="009E696C" w:rsidRPr="009E696C">
                <w:rPr>
                  <w:rStyle w:val="Hyperlink"/>
                  <w:rFonts w:ascii="Verdana" w:hAnsi="Verdana"/>
                  <w:sz w:val="18"/>
                  <w:szCs w:val="18"/>
                </w:rPr>
                <w:t>0051926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9E696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</w:t>
            </w:r>
            <w:proofErr w:type="spellStart"/>
            <w:r>
              <w:rPr>
                <w:sz w:val="18"/>
                <w:szCs w:val="18"/>
              </w:rPr>
              <w:t>user:Register</w:t>
            </w:r>
            <w:proofErr w:type="spellEnd"/>
            <w:r>
              <w:rPr>
                <w:sz w:val="18"/>
                <w:szCs w:val="18"/>
              </w:rPr>
              <w:t xml:space="preserve"> it’s done with an invalid postal code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5" w:history="1">
              <w:r w:rsidR="009E696C" w:rsidRPr="009E696C">
                <w:rPr>
                  <w:rStyle w:val="Hyperlink"/>
                  <w:rFonts w:ascii="Verdana" w:hAnsi="Verdana"/>
                  <w:sz w:val="18"/>
                  <w:szCs w:val="18"/>
                </w:rPr>
                <w:t>0051924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9E696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</w:t>
            </w:r>
            <w:proofErr w:type="spellStart"/>
            <w:r>
              <w:rPr>
                <w:sz w:val="18"/>
                <w:szCs w:val="18"/>
              </w:rPr>
              <w:t>user:Mandatory</w:t>
            </w:r>
            <w:proofErr w:type="spellEnd"/>
            <w:r>
              <w:rPr>
                <w:sz w:val="18"/>
                <w:szCs w:val="18"/>
              </w:rPr>
              <w:t xml:space="preserve"> fields needs to be shown</w:t>
            </w:r>
          </w:p>
        </w:tc>
        <w:tc>
          <w:tcPr>
            <w:tcW w:w="1436" w:type="dxa"/>
          </w:tcPr>
          <w:p w:rsidR="00CA72D7" w:rsidRPr="00CE07AA" w:rsidRDefault="009E696C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6" w:history="1">
              <w:r w:rsidR="009E696C" w:rsidRPr="009E696C">
                <w:rPr>
                  <w:rStyle w:val="Hyperlink"/>
                  <w:rFonts w:ascii="Verdana" w:hAnsi="Verdana"/>
                  <w:sz w:val="18"/>
                  <w:szCs w:val="18"/>
                </w:rPr>
                <w:t>0052120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9E696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 </w:t>
            </w:r>
            <w:proofErr w:type="spellStart"/>
            <w:r>
              <w:rPr>
                <w:sz w:val="18"/>
                <w:szCs w:val="18"/>
              </w:rPr>
              <w:t>page:Changing</w:t>
            </w:r>
            <w:proofErr w:type="spellEnd"/>
            <w:r>
              <w:rPr>
                <w:sz w:val="18"/>
                <w:szCs w:val="18"/>
              </w:rPr>
              <w:t xml:space="preserve"> language it’s not possible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7" w:history="1">
              <w:r w:rsidR="009E696C" w:rsidRPr="009E696C">
                <w:rPr>
                  <w:rStyle w:val="Hyperlink"/>
                  <w:rFonts w:ascii="Verdana" w:hAnsi="Verdana"/>
                  <w:sz w:val="18"/>
                  <w:szCs w:val="18"/>
                </w:rPr>
                <w:t>0052181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9E696C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Filter </w:t>
            </w:r>
            <w:proofErr w:type="spellStart"/>
            <w:r>
              <w:rPr>
                <w:sz w:val="18"/>
                <w:szCs w:val="18"/>
              </w:rPr>
              <w:t>search:Sizes</w:t>
            </w:r>
            <w:proofErr w:type="spellEnd"/>
            <w:r>
              <w:rPr>
                <w:sz w:val="18"/>
                <w:szCs w:val="18"/>
              </w:rPr>
              <w:t xml:space="preserve"> are not from low to high</w:t>
            </w:r>
          </w:p>
        </w:tc>
        <w:tc>
          <w:tcPr>
            <w:tcW w:w="1436" w:type="dxa"/>
          </w:tcPr>
          <w:p w:rsidR="00CA72D7" w:rsidRPr="00CE07AA" w:rsidRDefault="00A355DF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8" w:history="1">
              <w:r w:rsidR="0098128D" w:rsidRPr="0098128D">
                <w:rPr>
                  <w:rStyle w:val="Hyperlink"/>
                  <w:rFonts w:ascii="Verdana" w:hAnsi="Verdana"/>
                  <w:sz w:val="18"/>
                  <w:szCs w:val="18"/>
                </w:rPr>
                <w:t>0052182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98128D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Filter </w:t>
            </w:r>
            <w:proofErr w:type="spellStart"/>
            <w:r>
              <w:rPr>
                <w:sz w:val="18"/>
                <w:szCs w:val="18"/>
              </w:rPr>
              <w:t>search:Too</w:t>
            </w:r>
            <w:proofErr w:type="spellEnd"/>
            <w:r>
              <w:rPr>
                <w:sz w:val="18"/>
                <w:szCs w:val="18"/>
              </w:rPr>
              <w:t xml:space="preserve"> many size columns are displayed</w:t>
            </w:r>
          </w:p>
        </w:tc>
        <w:tc>
          <w:tcPr>
            <w:tcW w:w="1436" w:type="dxa"/>
          </w:tcPr>
          <w:p w:rsidR="00CA72D7" w:rsidRPr="00CE07AA" w:rsidRDefault="0098128D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000000" w:rsidP="00F148FA">
            <w:pPr>
              <w:rPr>
                <w:sz w:val="18"/>
                <w:szCs w:val="18"/>
              </w:rPr>
            </w:pPr>
            <w:hyperlink r:id="rId29" w:history="1">
              <w:r w:rsidR="0098128D" w:rsidRPr="0098128D">
                <w:rPr>
                  <w:rStyle w:val="Hyperlink"/>
                  <w:rFonts w:ascii="Verdana" w:hAnsi="Verdana"/>
                  <w:sz w:val="18"/>
                  <w:szCs w:val="18"/>
                </w:rPr>
                <w:t>0051721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98128D" w:rsidP="000479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Login </w:t>
            </w:r>
            <w:proofErr w:type="spellStart"/>
            <w:r>
              <w:rPr>
                <w:sz w:val="18"/>
                <w:szCs w:val="18"/>
              </w:rPr>
              <w:t>user:Login</w:t>
            </w:r>
            <w:proofErr w:type="spellEnd"/>
            <w:r>
              <w:rPr>
                <w:sz w:val="18"/>
                <w:szCs w:val="18"/>
              </w:rPr>
              <w:t xml:space="preserve"> with Facebook not available</w:t>
            </w:r>
          </w:p>
        </w:tc>
        <w:tc>
          <w:tcPr>
            <w:tcW w:w="1436" w:type="dxa"/>
          </w:tcPr>
          <w:p w:rsidR="00CA72D7" w:rsidRPr="00CE07AA" w:rsidRDefault="0098128D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blocker</w:t>
            </w:r>
          </w:p>
        </w:tc>
      </w:tr>
    </w:tbl>
    <w:p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:rsidR="0074151C" w:rsidRDefault="000D3BFB" w:rsidP="00CB63DB">
      <w:pPr>
        <w:pStyle w:val="Heading2"/>
      </w:pPr>
      <w:bookmarkStart w:id="13" w:name="_Toc465718311"/>
      <w:r>
        <w:lastRenderedPageBreak/>
        <w:t>Validated bugs</w:t>
      </w:r>
      <w:bookmarkEnd w:id="13"/>
    </w:p>
    <w:p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:rsidR="000479A0" w:rsidRDefault="00F148FA" w:rsidP="00CB63DB">
      <w:pPr>
        <w:pStyle w:val="Heading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:rsidR="000479A0" w:rsidRPr="001E1D4A" w:rsidRDefault="000479A0" w:rsidP="000479A0">
      <w:r w:rsidRPr="001E1D4A">
        <w:t>There are no old bugs still open.</w:t>
      </w:r>
    </w:p>
    <w:p w:rsidR="007013DB" w:rsidRPr="000D3BFB" w:rsidRDefault="007013DB" w:rsidP="007013DB">
      <w:pPr>
        <w:pStyle w:val="InfoParagraph1"/>
        <w:rPr>
          <w:color w:val="00B0F0"/>
        </w:rPr>
      </w:pPr>
    </w:p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007CA6" w:rsidRPr="00007CA6" w:rsidRDefault="00574004" w:rsidP="00007CA6">
      <w:pPr>
        <w:pStyle w:val="Heading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>were executed, 90.5% passed and 9.5%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the </w:t>
      </w:r>
      <w:r w:rsidR="0098128D">
        <w:t>Registration and Login</w:t>
      </w:r>
      <w:r w:rsidR="008A3B3C" w:rsidRPr="00BB7AD6">
        <w:t xml:space="preserve"> functionality. </w:t>
      </w:r>
    </w:p>
    <w:p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98128D">
        <w:t>8</w:t>
      </w:r>
      <w:r w:rsidRPr="00BB7AD6">
        <w:t xml:space="preserve"> new </w:t>
      </w:r>
      <w:r>
        <w:t xml:space="preserve">bugs were identified, </w:t>
      </w:r>
      <w:r w:rsidR="0098128D">
        <w:t>3</w:t>
      </w:r>
      <w:r>
        <w:t xml:space="preserve"> of them were identified as major severity, </w:t>
      </w:r>
      <w:r w:rsidR="0098128D">
        <w:t xml:space="preserve">two of them as </w:t>
      </w:r>
      <w:proofErr w:type="spellStart"/>
      <w:r w:rsidR="0098128D">
        <w:t>normal,two</w:t>
      </w:r>
      <w:proofErr w:type="spellEnd"/>
      <w:r w:rsidR="0098128D">
        <w:t xml:space="preserve"> as minor and one blocker</w:t>
      </w:r>
      <w:r>
        <w:t>. No bugs were validated.</w:t>
      </w:r>
    </w:p>
    <w:p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DE237C">
        <w:t xml:space="preserve">were </w:t>
      </w:r>
      <w:r w:rsidR="009C53B6">
        <w:t>covered</w:t>
      </w:r>
      <w:r w:rsidR="00DE237C">
        <w:t>.</w:t>
      </w:r>
    </w:p>
    <w:p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A </w:t>
      </w:r>
      <w:r w:rsidR="0098128D">
        <w:t>small</w:t>
      </w:r>
      <w:r w:rsidRPr="00BB7AD6">
        <w:t xml:space="preserve"> number of</w:t>
      </w:r>
      <w:r w:rsidR="008A3B3C" w:rsidRPr="00BB7AD6">
        <w:t xml:space="preserve"> bugs were identified during exploratory testing, </w:t>
      </w:r>
      <w:r w:rsidR="00B7689D">
        <w:t>one</w:t>
      </w:r>
      <w:r w:rsidR="008A3B3C" w:rsidRPr="00BB7AD6">
        <w:t xml:space="preserve"> of them </w:t>
      </w:r>
      <w:r w:rsidR="00B7689D">
        <w:t>it’s</w:t>
      </w:r>
      <w:r w:rsidR="008A3B3C" w:rsidRPr="00BB7AD6">
        <w:t xml:space="preserve"> majo</w:t>
      </w:r>
      <w:r w:rsidR="00D64C72">
        <w:t xml:space="preserve">r, most of them related to the </w:t>
      </w:r>
      <w:r w:rsidR="00B7689D">
        <w:t>Filter search</w:t>
      </w:r>
      <w:r w:rsidR="00D54331">
        <w:t>, but also for o</w:t>
      </w:r>
      <w:r w:rsidR="00EF63F6">
        <w:t>t</w:t>
      </w:r>
      <w:r w:rsidR="00D54331">
        <w:t>her functionalities</w:t>
      </w:r>
      <w:r w:rsidR="008A3B3C" w:rsidRPr="00BB7AD6">
        <w:t>.</w:t>
      </w:r>
      <w:r w:rsidR="003A3E99" w:rsidRPr="00BB7AD6">
        <w:t xml:space="preserve"> </w:t>
      </w:r>
    </w:p>
    <w:p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>Negative Testing.</w:t>
      </w:r>
    </w:p>
    <w:p w:rsidR="0098128D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 xml:space="preserve">In addition to the bugs identified on Windows OS, that also reproduce on </w:t>
      </w:r>
      <w:r w:rsidR="0098128D">
        <w:t>IOS.</w:t>
      </w:r>
      <w:r w:rsidR="0098128D">
        <w:tab/>
      </w:r>
    </w:p>
    <w:p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>the fixing of at least the maj</w:t>
      </w:r>
      <w:r>
        <w:t>or severity bugs is recommended, although the application is already in production.</w:t>
      </w:r>
    </w:p>
    <w:p w:rsidR="003A3E99" w:rsidRPr="00BB7AD6" w:rsidRDefault="003A3E99" w:rsidP="00BB7AD6"/>
    <w:sectPr w:rsidR="003A3E99" w:rsidRPr="00BB7AD6" w:rsidSect="00AB056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1C6" w:rsidRDefault="000C51C6">
      <w:r>
        <w:separator/>
      </w:r>
    </w:p>
  </w:endnote>
  <w:endnote w:type="continuationSeparator" w:id="0">
    <w:p w:rsidR="000C51C6" w:rsidRDefault="000C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1C6" w:rsidRDefault="000C51C6">
      <w:r>
        <w:separator/>
      </w:r>
    </w:p>
  </w:footnote>
  <w:footnote w:type="continuationSeparator" w:id="0">
    <w:p w:rsidR="000C51C6" w:rsidRDefault="000C5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5088BE81" wp14:editId="29012E8F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63F9AB" wp14:editId="6F6DE72A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270681">
    <w:abstractNumId w:val="30"/>
  </w:num>
  <w:num w:numId="2" w16cid:durableId="1646424356">
    <w:abstractNumId w:val="20"/>
  </w:num>
  <w:num w:numId="3" w16cid:durableId="1455055378">
    <w:abstractNumId w:val="42"/>
  </w:num>
  <w:num w:numId="4" w16cid:durableId="1532647926">
    <w:abstractNumId w:val="16"/>
  </w:num>
  <w:num w:numId="5" w16cid:durableId="1937862734">
    <w:abstractNumId w:val="29"/>
  </w:num>
  <w:num w:numId="6" w16cid:durableId="1681349756">
    <w:abstractNumId w:val="39"/>
  </w:num>
  <w:num w:numId="7" w16cid:durableId="2134977220">
    <w:abstractNumId w:val="2"/>
  </w:num>
  <w:num w:numId="8" w16cid:durableId="1174607721">
    <w:abstractNumId w:val="24"/>
  </w:num>
  <w:num w:numId="9" w16cid:durableId="1000887751">
    <w:abstractNumId w:val="6"/>
  </w:num>
  <w:num w:numId="10" w16cid:durableId="328796815">
    <w:abstractNumId w:val="40"/>
  </w:num>
  <w:num w:numId="11" w16cid:durableId="1454860682">
    <w:abstractNumId w:val="38"/>
  </w:num>
  <w:num w:numId="12" w16cid:durableId="1171604116">
    <w:abstractNumId w:val="22"/>
  </w:num>
  <w:num w:numId="13" w16cid:durableId="331689400">
    <w:abstractNumId w:val="30"/>
  </w:num>
  <w:num w:numId="14" w16cid:durableId="1236284533">
    <w:abstractNumId w:val="11"/>
  </w:num>
  <w:num w:numId="15" w16cid:durableId="1342969765">
    <w:abstractNumId w:val="36"/>
  </w:num>
  <w:num w:numId="16" w16cid:durableId="670718107">
    <w:abstractNumId w:val="32"/>
  </w:num>
  <w:num w:numId="17" w16cid:durableId="1915779193">
    <w:abstractNumId w:val="34"/>
  </w:num>
  <w:num w:numId="18" w16cid:durableId="155994429">
    <w:abstractNumId w:val="0"/>
  </w:num>
  <w:num w:numId="19" w16cid:durableId="63528291">
    <w:abstractNumId w:val="14"/>
  </w:num>
  <w:num w:numId="20" w16cid:durableId="1744137136">
    <w:abstractNumId w:val="15"/>
  </w:num>
  <w:num w:numId="21" w16cid:durableId="918489694">
    <w:abstractNumId w:val="10"/>
  </w:num>
  <w:num w:numId="22" w16cid:durableId="1195076661">
    <w:abstractNumId w:val="27"/>
  </w:num>
  <w:num w:numId="23" w16cid:durableId="763578515">
    <w:abstractNumId w:val="31"/>
  </w:num>
  <w:num w:numId="24" w16cid:durableId="48961140">
    <w:abstractNumId w:val="9"/>
  </w:num>
  <w:num w:numId="25" w16cid:durableId="946472030">
    <w:abstractNumId w:val="3"/>
  </w:num>
  <w:num w:numId="26" w16cid:durableId="85153491">
    <w:abstractNumId w:val="26"/>
  </w:num>
  <w:num w:numId="27" w16cid:durableId="60253140">
    <w:abstractNumId w:val="8"/>
  </w:num>
  <w:num w:numId="28" w16cid:durableId="1902672815">
    <w:abstractNumId w:val="4"/>
  </w:num>
  <w:num w:numId="29" w16cid:durableId="293482718">
    <w:abstractNumId w:val="28"/>
  </w:num>
  <w:num w:numId="30" w16cid:durableId="1867328008">
    <w:abstractNumId w:val="37"/>
  </w:num>
  <w:num w:numId="31" w16cid:durableId="1467426704">
    <w:abstractNumId w:val="19"/>
  </w:num>
  <w:num w:numId="32" w16cid:durableId="1483808281">
    <w:abstractNumId w:val="12"/>
  </w:num>
  <w:num w:numId="33" w16cid:durableId="1424062481">
    <w:abstractNumId w:val="33"/>
  </w:num>
  <w:num w:numId="34" w16cid:durableId="175121166">
    <w:abstractNumId w:val="21"/>
  </w:num>
  <w:num w:numId="35" w16cid:durableId="53742353">
    <w:abstractNumId w:val="7"/>
  </w:num>
  <w:num w:numId="36" w16cid:durableId="1862039431">
    <w:abstractNumId w:val="13"/>
  </w:num>
  <w:num w:numId="37" w16cid:durableId="891424302">
    <w:abstractNumId w:val="17"/>
  </w:num>
  <w:num w:numId="38" w16cid:durableId="1661537094">
    <w:abstractNumId w:val="23"/>
  </w:num>
  <w:num w:numId="39" w16cid:durableId="56444221">
    <w:abstractNumId w:val="1"/>
  </w:num>
  <w:num w:numId="40" w16cid:durableId="848788388">
    <w:abstractNumId w:val="25"/>
  </w:num>
  <w:num w:numId="41" w16cid:durableId="1420517695">
    <w:abstractNumId w:val="41"/>
  </w:num>
  <w:num w:numId="42" w16cid:durableId="443038997">
    <w:abstractNumId w:val="35"/>
  </w:num>
  <w:num w:numId="43" w16cid:durableId="1772043002">
    <w:abstractNumId w:val="18"/>
  </w:num>
  <w:num w:numId="44" w16cid:durableId="2091851360">
    <w:abstractNumId w:val="30"/>
  </w:num>
  <w:num w:numId="45" w16cid:durableId="1398555212">
    <w:abstractNumId w:val="30"/>
  </w:num>
  <w:num w:numId="46" w16cid:durableId="458036765">
    <w:abstractNumId w:val="5"/>
  </w:num>
  <w:num w:numId="47" w16cid:durableId="770859186">
    <w:abstractNumId w:val="30"/>
  </w:num>
  <w:num w:numId="48" w16cid:durableId="1615324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2DD2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51C6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341E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322B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77378"/>
    <w:rsid w:val="0028197D"/>
    <w:rsid w:val="00281AAC"/>
    <w:rsid w:val="002835C1"/>
    <w:rsid w:val="002841F8"/>
    <w:rsid w:val="002A1129"/>
    <w:rsid w:val="002A6953"/>
    <w:rsid w:val="002B615E"/>
    <w:rsid w:val="002C461D"/>
    <w:rsid w:val="002C6762"/>
    <w:rsid w:val="002C72C8"/>
    <w:rsid w:val="002D417F"/>
    <w:rsid w:val="002D5025"/>
    <w:rsid w:val="002D6A41"/>
    <w:rsid w:val="002E0C75"/>
    <w:rsid w:val="002E7494"/>
    <w:rsid w:val="002F32E6"/>
    <w:rsid w:val="002F4ED6"/>
    <w:rsid w:val="003011CD"/>
    <w:rsid w:val="00307A83"/>
    <w:rsid w:val="003117C9"/>
    <w:rsid w:val="00312DEC"/>
    <w:rsid w:val="00312E02"/>
    <w:rsid w:val="0031313B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A7534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044D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24A8C"/>
    <w:rsid w:val="00535DAF"/>
    <w:rsid w:val="0054572A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128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E696C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55DF"/>
    <w:rsid w:val="00A37791"/>
    <w:rsid w:val="00A40077"/>
    <w:rsid w:val="00A501FD"/>
    <w:rsid w:val="00A5401D"/>
    <w:rsid w:val="00A56C9F"/>
    <w:rsid w:val="00A65666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6B2C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689D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0309C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1DD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E31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view.php?id=51721" TargetMode="External"/><Relationship Id="rId18" Type="http://schemas.openxmlformats.org/officeDocument/2006/relationships/hyperlink" Target="https://bugs.scoalainformala.ro/view.php?id=52182" TargetMode="External"/><Relationship Id="rId26" Type="http://schemas.openxmlformats.org/officeDocument/2006/relationships/hyperlink" Target="https://bugs.scoalainformala.ro/view.php?id=5212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51924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view.php?id=52120" TargetMode="External"/><Relationship Id="rId17" Type="http://schemas.openxmlformats.org/officeDocument/2006/relationships/hyperlink" Target="https://bugs.scoalainformala.ro/view.php?id=52120" TargetMode="External"/><Relationship Id="rId25" Type="http://schemas.openxmlformats.org/officeDocument/2006/relationships/hyperlink" Target="https://bugs.scoalainformala.ro/view.php?id=51924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51908" TargetMode="External"/><Relationship Id="rId20" Type="http://schemas.openxmlformats.org/officeDocument/2006/relationships/hyperlink" Target="https://bugs.scoalainformala.ro/view.php?id=51721" TargetMode="External"/><Relationship Id="rId29" Type="http://schemas.openxmlformats.org/officeDocument/2006/relationships/hyperlink" Target="https://bugs.scoalainformala.ro/view.php?id=517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edoo.ro" TargetMode="External"/><Relationship Id="rId24" Type="http://schemas.openxmlformats.org/officeDocument/2006/relationships/hyperlink" Target="https://bugs.scoalainformala.ro/view.php?id=51926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51923" TargetMode="External"/><Relationship Id="rId23" Type="http://schemas.openxmlformats.org/officeDocument/2006/relationships/hyperlink" Target="https://bugs.scoalainformala.ro/view.php?id=51923" TargetMode="External"/><Relationship Id="rId28" Type="http://schemas.openxmlformats.org/officeDocument/2006/relationships/hyperlink" Target="https://bugs.scoalainformala.ro/view.php?id=52182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52181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51926" TargetMode="External"/><Relationship Id="rId22" Type="http://schemas.openxmlformats.org/officeDocument/2006/relationships/hyperlink" Target="https://bugs.scoalainformala.ro/view.php?id=51908" TargetMode="External"/><Relationship Id="rId27" Type="http://schemas.openxmlformats.org/officeDocument/2006/relationships/hyperlink" Target="https://bugs.scoalainformala.ro/view.php?id=52181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2023-06-21T20:08:00Z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